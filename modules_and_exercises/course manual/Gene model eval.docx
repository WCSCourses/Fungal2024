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993E" w14:textId="275CEB44" w:rsidR="000413A2" w:rsidRDefault="000413A2" w:rsidP="000413A2">
      <w:r>
        <w:t>1</w:t>
      </w:r>
      <w:r>
        <w:tab/>
        <w:t>Afu2g17560</w:t>
      </w:r>
    </w:p>
    <w:p w14:paraId="5B55D2B0" w14:textId="77777777" w:rsidR="000413A2" w:rsidRDefault="000413A2" w:rsidP="000413A2">
      <w:pPr>
        <w:ind w:firstLine="720"/>
      </w:pPr>
      <w:r>
        <w:t>Afu2g17520</w:t>
      </w:r>
    </w:p>
    <w:p w14:paraId="06808AC0" w14:textId="77777777" w:rsidR="000413A2" w:rsidRDefault="000413A2" w:rsidP="000413A2">
      <w:pPr>
        <w:ind w:firstLine="720"/>
      </w:pPr>
      <w:r>
        <w:t>Afu2g17515</w:t>
      </w:r>
    </w:p>
    <w:p w14:paraId="0C578EF1" w14:textId="77777777" w:rsidR="000413A2" w:rsidRDefault="000413A2" w:rsidP="000413A2">
      <w:pPr>
        <w:ind w:firstLine="720"/>
      </w:pPr>
      <w:r>
        <w:t>Afu2g17450</w:t>
      </w:r>
    </w:p>
    <w:p w14:paraId="3A879030" w14:textId="77777777" w:rsidR="000413A2" w:rsidRDefault="000413A2" w:rsidP="000413A2"/>
    <w:p w14:paraId="01616959" w14:textId="6151EC09" w:rsidR="000413A2" w:rsidRDefault="000413A2" w:rsidP="000413A2">
      <w:r>
        <w:t>2</w:t>
      </w:r>
      <w:r>
        <w:tab/>
        <w:t>Afu2g17305</w:t>
      </w:r>
    </w:p>
    <w:p w14:paraId="1113327C" w14:textId="77777777" w:rsidR="000413A2" w:rsidRDefault="000413A2" w:rsidP="000413A2">
      <w:pPr>
        <w:ind w:firstLine="720"/>
      </w:pPr>
      <w:r>
        <w:t>Afu2g17270</w:t>
      </w:r>
    </w:p>
    <w:p w14:paraId="28846689" w14:textId="77777777" w:rsidR="000413A2" w:rsidRDefault="000413A2" w:rsidP="000413A2">
      <w:pPr>
        <w:ind w:firstLine="720"/>
      </w:pPr>
      <w:r>
        <w:t>Afu4g07740</w:t>
      </w:r>
    </w:p>
    <w:p w14:paraId="7A5E708B" w14:textId="77777777" w:rsidR="000413A2" w:rsidRDefault="000413A2" w:rsidP="000413A2">
      <w:pPr>
        <w:ind w:firstLine="720"/>
      </w:pPr>
      <w:r>
        <w:t>Afu4g07835</w:t>
      </w:r>
    </w:p>
    <w:p w14:paraId="7A75A05C" w14:textId="77777777" w:rsidR="000413A2" w:rsidRDefault="000413A2" w:rsidP="000413A2">
      <w:pPr>
        <w:ind w:firstLine="720"/>
      </w:pPr>
    </w:p>
    <w:p w14:paraId="5634861A" w14:textId="084A9DF2" w:rsidR="000413A2" w:rsidRDefault="000413A2" w:rsidP="000413A2">
      <w:r>
        <w:t>3</w:t>
      </w:r>
      <w:r>
        <w:tab/>
        <w:t>Afu4g07930</w:t>
      </w:r>
    </w:p>
    <w:p w14:paraId="380983FD" w14:textId="77777777" w:rsidR="000413A2" w:rsidRDefault="000413A2" w:rsidP="000413A2">
      <w:pPr>
        <w:ind w:firstLine="720"/>
      </w:pPr>
      <w:r>
        <w:t>Afu4g08130</w:t>
      </w:r>
    </w:p>
    <w:p w14:paraId="60195401" w14:textId="77777777" w:rsidR="000413A2" w:rsidRDefault="000413A2" w:rsidP="000413A2">
      <w:pPr>
        <w:ind w:firstLine="720"/>
      </w:pPr>
      <w:r>
        <w:t>Afu4g08590</w:t>
      </w:r>
    </w:p>
    <w:p w14:paraId="46B89510" w14:textId="77777777" w:rsidR="000413A2" w:rsidRDefault="000413A2" w:rsidP="000413A2">
      <w:pPr>
        <w:ind w:firstLine="720"/>
      </w:pPr>
      <w:r>
        <w:t>Afu4g08750</w:t>
      </w:r>
    </w:p>
    <w:p w14:paraId="4C94E0D6" w14:textId="77777777" w:rsidR="000413A2" w:rsidRDefault="000413A2" w:rsidP="000413A2"/>
    <w:p w14:paraId="28FDCF1A" w14:textId="4EBD0EC2" w:rsidR="000413A2" w:rsidRDefault="000413A2" w:rsidP="000413A2">
      <w:r>
        <w:t>4</w:t>
      </w:r>
      <w:r>
        <w:tab/>
        <w:t>Afu4g08790</w:t>
      </w:r>
    </w:p>
    <w:p w14:paraId="2BFEEE3D" w14:textId="77777777" w:rsidR="000413A2" w:rsidRDefault="000413A2" w:rsidP="000413A2">
      <w:pPr>
        <w:ind w:firstLine="720"/>
      </w:pPr>
      <w:r>
        <w:t>Afu4g09060</w:t>
      </w:r>
    </w:p>
    <w:p w14:paraId="6E06732C" w14:textId="77777777" w:rsidR="000413A2" w:rsidRDefault="000413A2" w:rsidP="000413A2">
      <w:pPr>
        <w:ind w:firstLine="720"/>
      </w:pPr>
      <w:r>
        <w:t>Afu4g09170</w:t>
      </w:r>
    </w:p>
    <w:p w14:paraId="087D5719" w14:textId="77777777" w:rsidR="000413A2" w:rsidRDefault="000413A2" w:rsidP="000413A2">
      <w:pPr>
        <w:ind w:firstLine="720"/>
      </w:pPr>
      <w:r>
        <w:t>Afu4g09180</w:t>
      </w:r>
    </w:p>
    <w:p w14:paraId="0B9FFDE7" w14:textId="77777777" w:rsidR="000413A2" w:rsidRDefault="000413A2" w:rsidP="000413A2"/>
    <w:p w14:paraId="7EA8ED3D" w14:textId="0D616FFA" w:rsidR="000413A2" w:rsidRDefault="000413A2" w:rsidP="000413A2">
      <w:r>
        <w:t>5</w:t>
      </w:r>
      <w:r>
        <w:tab/>
        <w:t>Afu4g09200</w:t>
      </w:r>
    </w:p>
    <w:p w14:paraId="31A22B88" w14:textId="77777777" w:rsidR="000413A2" w:rsidRDefault="000413A2" w:rsidP="000413A2">
      <w:pPr>
        <w:ind w:firstLine="720"/>
      </w:pPr>
      <w:r>
        <w:t>Afu4g09310</w:t>
      </w:r>
    </w:p>
    <w:p w14:paraId="356CC950" w14:textId="77777777" w:rsidR="000413A2" w:rsidRDefault="000413A2" w:rsidP="000413A2">
      <w:pPr>
        <w:ind w:firstLine="720"/>
      </w:pPr>
      <w:r>
        <w:t>Afu4g09450</w:t>
      </w:r>
    </w:p>
    <w:p w14:paraId="2973D1CA" w14:textId="77777777" w:rsidR="000413A2" w:rsidRDefault="000413A2" w:rsidP="000413A2">
      <w:pPr>
        <w:ind w:firstLine="720"/>
      </w:pPr>
      <w:r>
        <w:t>Afu4g09660</w:t>
      </w:r>
    </w:p>
    <w:p w14:paraId="2E55F171" w14:textId="77777777" w:rsidR="000413A2" w:rsidRDefault="000413A2" w:rsidP="000413A2"/>
    <w:p w14:paraId="585CE901" w14:textId="7FE4CDDD" w:rsidR="000413A2" w:rsidRDefault="000413A2" w:rsidP="000413A2">
      <w:r>
        <w:t>6</w:t>
      </w:r>
      <w:r>
        <w:tab/>
        <w:t>Afu8g07110</w:t>
      </w:r>
    </w:p>
    <w:p w14:paraId="7F63B3BC" w14:textId="77777777" w:rsidR="000413A2" w:rsidRDefault="000413A2" w:rsidP="000413A2">
      <w:pPr>
        <w:ind w:firstLine="720"/>
      </w:pPr>
      <w:r>
        <w:t>Afu4g09710</w:t>
      </w:r>
    </w:p>
    <w:p w14:paraId="2EF3347A" w14:textId="77777777" w:rsidR="000413A2" w:rsidRDefault="000413A2" w:rsidP="000413A2">
      <w:pPr>
        <w:ind w:firstLine="720"/>
      </w:pPr>
      <w:r>
        <w:t>Afu4g09860</w:t>
      </w:r>
    </w:p>
    <w:p w14:paraId="4330E57E" w14:textId="77777777" w:rsidR="000413A2" w:rsidRDefault="000413A2" w:rsidP="000413A2">
      <w:pPr>
        <w:ind w:firstLine="720"/>
      </w:pPr>
      <w:r>
        <w:t>Afu4g10090</w:t>
      </w:r>
    </w:p>
    <w:p w14:paraId="1D43DD4C" w14:textId="77777777" w:rsidR="000413A2" w:rsidRDefault="000413A2" w:rsidP="000413A2"/>
    <w:p w14:paraId="5E894FBC" w14:textId="7E8393F6" w:rsidR="000413A2" w:rsidRPr="00CB31A9" w:rsidRDefault="000413A2" w:rsidP="000413A2">
      <w:pPr>
        <w:rPr>
          <w:color w:val="FFFFFF" w:themeColor="background1"/>
        </w:rPr>
      </w:pPr>
      <w:r w:rsidRPr="00CB31A9">
        <w:rPr>
          <w:color w:val="FFFFFF" w:themeColor="background1"/>
        </w:rPr>
        <w:t>7</w:t>
      </w:r>
      <w:r w:rsidRPr="00CB31A9">
        <w:rPr>
          <w:color w:val="FFFFFF" w:themeColor="background1"/>
        </w:rPr>
        <w:tab/>
        <w:t>Afu4g10150</w:t>
      </w:r>
    </w:p>
    <w:p w14:paraId="54C4C9FE" w14:textId="77777777" w:rsidR="000413A2" w:rsidRPr="00CB31A9" w:rsidRDefault="000413A2" w:rsidP="000413A2">
      <w:pPr>
        <w:ind w:firstLine="720"/>
        <w:rPr>
          <w:color w:val="FFFFFF" w:themeColor="background1"/>
        </w:rPr>
      </w:pPr>
      <w:r w:rsidRPr="00CB31A9">
        <w:rPr>
          <w:color w:val="FFFFFF" w:themeColor="background1"/>
        </w:rPr>
        <w:t>Afu4g10200</w:t>
      </w:r>
    </w:p>
    <w:p w14:paraId="1C86084A" w14:textId="77777777" w:rsidR="000413A2" w:rsidRPr="00CB31A9" w:rsidRDefault="000413A2" w:rsidP="000413A2">
      <w:pPr>
        <w:ind w:firstLine="720"/>
        <w:rPr>
          <w:color w:val="FFFFFF" w:themeColor="background1"/>
        </w:rPr>
      </w:pPr>
      <w:r w:rsidRPr="00CB31A9">
        <w:rPr>
          <w:color w:val="FFFFFF" w:themeColor="background1"/>
        </w:rPr>
        <w:t>Afu4g10380</w:t>
      </w:r>
    </w:p>
    <w:p w14:paraId="5CF8D1C1" w14:textId="77777777" w:rsidR="000413A2" w:rsidRPr="00CB31A9" w:rsidRDefault="000413A2" w:rsidP="000413A2">
      <w:pPr>
        <w:ind w:firstLine="720"/>
        <w:rPr>
          <w:color w:val="FFFFFF" w:themeColor="background1"/>
        </w:rPr>
      </w:pPr>
      <w:r w:rsidRPr="00CB31A9">
        <w:rPr>
          <w:color w:val="FFFFFF" w:themeColor="background1"/>
        </w:rPr>
        <w:t>Afu4g10690</w:t>
      </w:r>
    </w:p>
    <w:p w14:paraId="5093AEE8" w14:textId="77777777" w:rsidR="000413A2" w:rsidRDefault="000413A2" w:rsidP="000413A2"/>
    <w:p w14:paraId="4CA9D34C" w14:textId="77777777" w:rsidR="000413A2" w:rsidRDefault="000413A2" w:rsidP="000413A2"/>
    <w:p w14:paraId="2A1BDC5C" w14:textId="77777777" w:rsidR="000413A2" w:rsidRDefault="000413A2" w:rsidP="000413A2"/>
    <w:p w14:paraId="09E16F6C" w14:textId="77777777" w:rsidR="000413A2" w:rsidRDefault="000413A2" w:rsidP="000413A2"/>
    <w:p w14:paraId="287C25FA" w14:textId="77777777" w:rsidR="000413A2" w:rsidRDefault="000413A2" w:rsidP="000413A2"/>
    <w:p w14:paraId="3DC9B3F3" w14:textId="77777777" w:rsidR="000413A2" w:rsidRDefault="000413A2" w:rsidP="000413A2"/>
    <w:p w14:paraId="7E0939BB" w14:textId="77777777" w:rsidR="000413A2" w:rsidRDefault="000413A2" w:rsidP="000413A2"/>
    <w:p w14:paraId="42F8AD93" w14:textId="77777777" w:rsidR="000413A2" w:rsidRDefault="000413A2" w:rsidP="000413A2"/>
    <w:p w14:paraId="5927B6F1" w14:textId="77777777" w:rsidR="000413A2" w:rsidRDefault="000413A2" w:rsidP="000413A2"/>
    <w:p w14:paraId="63A233E2" w14:textId="77777777" w:rsidR="000413A2" w:rsidRDefault="000413A2" w:rsidP="000413A2"/>
    <w:p w14:paraId="60AD5A5D" w14:textId="77777777" w:rsidR="000413A2" w:rsidRDefault="000413A2" w:rsidP="000413A2"/>
    <w:p w14:paraId="757085E3" w14:textId="77777777" w:rsidR="000413A2" w:rsidRDefault="000413A2" w:rsidP="000413A2"/>
    <w:p w14:paraId="78CD4913" w14:textId="77777777" w:rsidR="000413A2" w:rsidRDefault="000413A2" w:rsidP="000413A2"/>
    <w:p w14:paraId="76796897" w14:textId="77777777" w:rsidR="000413A2" w:rsidRDefault="000413A2" w:rsidP="000413A2"/>
    <w:p w14:paraId="2AAE7174" w14:textId="77777777" w:rsidR="000413A2" w:rsidRDefault="000413A2" w:rsidP="000413A2"/>
    <w:p w14:paraId="014327B7" w14:textId="77777777" w:rsidR="000413A2" w:rsidRDefault="000413A2" w:rsidP="000413A2"/>
    <w:p w14:paraId="08575048" w14:textId="77777777" w:rsidR="000413A2" w:rsidRDefault="000413A2" w:rsidP="000413A2"/>
    <w:p w14:paraId="5919046A" w14:textId="77777777" w:rsidR="00922D27" w:rsidRDefault="00922D27"/>
    <w:sectPr w:rsidR="0092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A2"/>
    <w:rsid w:val="00037AB4"/>
    <w:rsid w:val="000412E9"/>
    <w:rsid w:val="000413A2"/>
    <w:rsid w:val="00043177"/>
    <w:rsid w:val="000557F6"/>
    <w:rsid w:val="00061C7A"/>
    <w:rsid w:val="00065C8A"/>
    <w:rsid w:val="00066C12"/>
    <w:rsid w:val="00067B69"/>
    <w:rsid w:val="00076E93"/>
    <w:rsid w:val="000A5392"/>
    <w:rsid w:val="000B0D98"/>
    <w:rsid w:val="000B7566"/>
    <w:rsid w:val="00106CAA"/>
    <w:rsid w:val="00107392"/>
    <w:rsid w:val="00123679"/>
    <w:rsid w:val="00133B1E"/>
    <w:rsid w:val="001459D6"/>
    <w:rsid w:val="001544F3"/>
    <w:rsid w:val="00156FFB"/>
    <w:rsid w:val="0016224C"/>
    <w:rsid w:val="001652E2"/>
    <w:rsid w:val="001813BB"/>
    <w:rsid w:val="00185B02"/>
    <w:rsid w:val="00185B6C"/>
    <w:rsid w:val="001902D7"/>
    <w:rsid w:val="001C415D"/>
    <w:rsid w:val="001C4C6D"/>
    <w:rsid w:val="001C654B"/>
    <w:rsid w:val="001D26A8"/>
    <w:rsid w:val="0020334B"/>
    <w:rsid w:val="002037F6"/>
    <w:rsid w:val="002109BD"/>
    <w:rsid w:val="002247EC"/>
    <w:rsid w:val="00227F53"/>
    <w:rsid w:val="0023632B"/>
    <w:rsid w:val="002402DC"/>
    <w:rsid w:val="002409DA"/>
    <w:rsid w:val="00244601"/>
    <w:rsid w:val="00254073"/>
    <w:rsid w:val="00256471"/>
    <w:rsid w:val="00264FCC"/>
    <w:rsid w:val="00270293"/>
    <w:rsid w:val="0027092D"/>
    <w:rsid w:val="00273B78"/>
    <w:rsid w:val="00281D7C"/>
    <w:rsid w:val="002845FD"/>
    <w:rsid w:val="0028712F"/>
    <w:rsid w:val="002C448A"/>
    <w:rsid w:val="002D3C82"/>
    <w:rsid w:val="002E2674"/>
    <w:rsid w:val="002E4F8A"/>
    <w:rsid w:val="00304B44"/>
    <w:rsid w:val="00304EF3"/>
    <w:rsid w:val="00312720"/>
    <w:rsid w:val="00316BA1"/>
    <w:rsid w:val="00326640"/>
    <w:rsid w:val="00335A09"/>
    <w:rsid w:val="00387B08"/>
    <w:rsid w:val="003A5126"/>
    <w:rsid w:val="003B0F1A"/>
    <w:rsid w:val="003B4748"/>
    <w:rsid w:val="003B53DC"/>
    <w:rsid w:val="003B7B8B"/>
    <w:rsid w:val="003D48DD"/>
    <w:rsid w:val="003E2945"/>
    <w:rsid w:val="003F0B63"/>
    <w:rsid w:val="003F55BF"/>
    <w:rsid w:val="00401A92"/>
    <w:rsid w:val="004032C4"/>
    <w:rsid w:val="00403C22"/>
    <w:rsid w:val="00405418"/>
    <w:rsid w:val="004072C1"/>
    <w:rsid w:val="004130D1"/>
    <w:rsid w:val="004156D1"/>
    <w:rsid w:val="00416B4E"/>
    <w:rsid w:val="004218BD"/>
    <w:rsid w:val="004219F1"/>
    <w:rsid w:val="00450886"/>
    <w:rsid w:val="00450B0B"/>
    <w:rsid w:val="00453FD1"/>
    <w:rsid w:val="00455204"/>
    <w:rsid w:val="00456A7F"/>
    <w:rsid w:val="00471B48"/>
    <w:rsid w:val="00475557"/>
    <w:rsid w:val="00481826"/>
    <w:rsid w:val="004A06B6"/>
    <w:rsid w:val="004B18C3"/>
    <w:rsid w:val="004D2E99"/>
    <w:rsid w:val="004D433D"/>
    <w:rsid w:val="004E028F"/>
    <w:rsid w:val="00511B84"/>
    <w:rsid w:val="005125FC"/>
    <w:rsid w:val="00520E6F"/>
    <w:rsid w:val="00522CF9"/>
    <w:rsid w:val="005307B8"/>
    <w:rsid w:val="00536C3E"/>
    <w:rsid w:val="00545C96"/>
    <w:rsid w:val="00555CA6"/>
    <w:rsid w:val="00561816"/>
    <w:rsid w:val="005716A2"/>
    <w:rsid w:val="00574A5D"/>
    <w:rsid w:val="005A00DC"/>
    <w:rsid w:val="005A1E40"/>
    <w:rsid w:val="005A3AAB"/>
    <w:rsid w:val="005A45F3"/>
    <w:rsid w:val="005B039E"/>
    <w:rsid w:val="005B2C00"/>
    <w:rsid w:val="005B675C"/>
    <w:rsid w:val="005C29CE"/>
    <w:rsid w:val="005C34E0"/>
    <w:rsid w:val="005E04FA"/>
    <w:rsid w:val="005E0D19"/>
    <w:rsid w:val="005E3D6E"/>
    <w:rsid w:val="005E4381"/>
    <w:rsid w:val="005F7B8F"/>
    <w:rsid w:val="00634482"/>
    <w:rsid w:val="00635A72"/>
    <w:rsid w:val="00635E3D"/>
    <w:rsid w:val="00660FFE"/>
    <w:rsid w:val="00673A6B"/>
    <w:rsid w:val="00677C4C"/>
    <w:rsid w:val="00681497"/>
    <w:rsid w:val="00681604"/>
    <w:rsid w:val="00683CF8"/>
    <w:rsid w:val="00687835"/>
    <w:rsid w:val="00693F05"/>
    <w:rsid w:val="006B16B0"/>
    <w:rsid w:val="006B33F0"/>
    <w:rsid w:val="006B6B9F"/>
    <w:rsid w:val="006D1D4D"/>
    <w:rsid w:val="006D3888"/>
    <w:rsid w:val="006D522E"/>
    <w:rsid w:val="006F0B19"/>
    <w:rsid w:val="006F0DF4"/>
    <w:rsid w:val="00705908"/>
    <w:rsid w:val="00706324"/>
    <w:rsid w:val="0071086D"/>
    <w:rsid w:val="00721800"/>
    <w:rsid w:val="007221D7"/>
    <w:rsid w:val="0072301F"/>
    <w:rsid w:val="007271FE"/>
    <w:rsid w:val="0073300B"/>
    <w:rsid w:val="00740A7F"/>
    <w:rsid w:val="00756E32"/>
    <w:rsid w:val="007628E8"/>
    <w:rsid w:val="00762F2A"/>
    <w:rsid w:val="00765A99"/>
    <w:rsid w:val="00780D59"/>
    <w:rsid w:val="00795330"/>
    <w:rsid w:val="007A257A"/>
    <w:rsid w:val="007A69F5"/>
    <w:rsid w:val="007B2B2A"/>
    <w:rsid w:val="007B481A"/>
    <w:rsid w:val="007B64FA"/>
    <w:rsid w:val="007C7650"/>
    <w:rsid w:val="007D2A6A"/>
    <w:rsid w:val="007D5C15"/>
    <w:rsid w:val="00803E65"/>
    <w:rsid w:val="008054C3"/>
    <w:rsid w:val="0081561F"/>
    <w:rsid w:val="00815911"/>
    <w:rsid w:val="00820FFF"/>
    <w:rsid w:val="00822EDC"/>
    <w:rsid w:val="008241F4"/>
    <w:rsid w:val="00826561"/>
    <w:rsid w:val="00831245"/>
    <w:rsid w:val="00857B4B"/>
    <w:rsid w:val="00860C2D"/>
    <w:rsid w:val="00867FAB"/>
    <w:rsid w:val="008771D9"/>
    <w:rsid w:val="0089764F"/>
    <w:rsid w:val="008B48D5"/>
    <w:rsid w:val="008B7D0B"/>
    <w:rsid w:val="008C5338"/>
    <w:rsid w:val="00902712"/>
    <w:rsid w:val="00910E65"/>
    <w:rsid w:val="00911341"/>
    <w:rsid w:val="00911E9A"/>
    <w:rsid w:val="00922D27"/>
    <w:rsid w:val="009254BF"/>
    <w:rsid w:val="009255E4"/>
    <w:rsid w:val="00931652"/>
    <w:rsid w:val="00956F0A"/>
    <w:rsid w:val="00961127"/>
    <w:rsid w:val="00963788"/>
    <w:rsid w:val="00966E10"/>
    <w:rsid w:val="00971985"/>
    <w:rsid w:val="0098666F"/>
    <w:rsid w:val="00987BB2"/>
    <w:rsid w:val="00990D19"/>
    <w:rsid w:val="009B02A3"/>
    <w:rsid w:val="009B51EE"/>
    <w:rsid w:val="009D423C"/>
    <w:rsid w:val="009D644F"/>
    <w:rsid w:val="009F5EF3"/>
    <w:rsid w:val="00A12663"/>
    <w:rsid w:val="00A13BA2"/>
    <w:rsid w:val="00A2656C"/>
    <w:rsid w:val="00A2779C"/>
    <w:rsid w:val="00A316BA"/>
    <w:rsid w:val="00A328BC"/>
    <w:rsid w:val="00A418EB"/>
    <w:rsid w:val="00A535A9"/>
    <w:rsid w:val="00A53A72"/>
    <w:rsid w:val="00A638A3"/>
    <w:rsid w:val="00A82243"/>
    <w:rsid w:val="00A854D0"/>
    <w:rsid w:val="00A906A5"/>
    <w:rsid w:val="00AA0C1F"/>
    <w:rsid w:val="00AB6DFB"/>
    <w:rsid w:val="00AC2F1C"/>
    <w:rsid w:val="00AC52B4"/>
    <w:rsid w:val="00AD2BC8"/>
    <w:rsid w:val="00AD6899"/>
    <w:rsid w:val="00AD6F7A"/>
    <w:rsid w:val="00AD7FF4"/>
    <w:rsid w:val="00AE4654"/>
    <w:rsid w:val="00AE6432"/>
    <w:rsid w:val="00AF5A3C"/>
    <w:rsid w:val="00B03AC9"/>
    <w:rsid w:val="00B125F9"/>
    <w:rsid w:val="00B1621A"/>
    <w:rsid w:val="00B206A3"/>
    <w:rsid w:val="00B30299"/>
    <w:rsid w:val="00B33137"/>
    <w:rsid w:val="00B4105A"/>
    <w:rsid w:val="00B53BB4"/>
    <w:rsid w:val="00B57650"/>
    <w:rsid w:val="00B65134"/>
    <w:rsid w:val="00B7584D"/>
    <w:rsid w:val="00B8697C"/>
    <w:rsid w:val="00B93397"/>
    <w:rsid w:val="00B9676D"/>
    <w:rsid w:val="00BA31BB"/>
    <w:rsid w:val="00BB72C8"/>
    <w:rsid w:val="00BC61B8"/>
    <w:rsid w:val="00BD4BBB"/>
    <w:rsid w:val="00BE2C86"/>
    <w:rsid w:val="00BE794A"/>
    <w:rsid w:val="00BF5EAE"/>
    <w:rsid w:val="00C10354"/>
    <w:rsid w:val="00C3671E"/>
    <w:rsid w:val="00C474B8"/>
    <w:rsid w:val="00C71519"/>
    <w:rsid w:val="00C75402"/>
    <w:rsid w:val="00C92971"/>
    <w:rsid w:val="00CB0BE1"/>
    <w:rsid w:val="00CB1CCD"/>
    <w:rsid w:val="00CB31A9"/>
    <w:rsid w:val="00CC48F9"/>
    <w:rsid w:val="00CD2732"/>
    <w:rsid w:val="00CD7776"/>
    <w:rsid w:val="00CE5C59"/>
    <w:rsid w:val="00D05DFB"/>
    <w:rsid w:val="00D116DC"/>
    <w:rsid w:val="00D15816"/>
    <w:rsid w:val="00D163D0"/>
    <w:rsid w:val="00D3743B"/>
    <w:rsid w:val="00D53FFA"/>
    <w:rsid w:val="00D55CB9"/>
    <w:rsid w:val="00D75E95"/>
    <w:rsid w:val="00D775DF"/>
    <w:rsid w:val="00D84AED"/>
    <w:rsid w:val="00D95FCE"/>
    <w:rsid w:val="00D96F5A"/>
    <w:rsid w:val="00DB4436"/>
    <w:rsid w:val="00DB50C4"/>
    <w:rsid w:val="00DD49F3"/>
    <w:rsid w:val="00E035C1"/>
    <w:rsid w:val="00E07CB1"/>
    <w:rsid w:val="00E22CB3"/>
    <w:rsid w:val="00E2721A"/>
    <w:rsid w:val="00E40578"/>
    <w:rsid w:val="00E51898"/>
    <w:rsid w:val="00E55CC2"/>
    <w:rsid w:val="00E55F48"/>
    <w:rsid w:val="00E61C99"/>
    <w:rsid w:val="00E63999"/>
    <w:rsid w:val="00E64068"/>
    <w:rsid w:val="00E72A5D"/>
    <w:rsid w:val="00E7609B"/>
    <w:rsid w:val="00E802B0"/>
    <w:rsid w:val="00EA2157"/>
    <w:rsid w:val="00EB6C9F"/>
    <w:rsid w:val="00EC0B9D"/>
    <w:rsid w:val="00ED305A"/>
    <w:rsid w:val="00ED3FDC"/>
    <w:rsid w:val="00EE0FF0"/>
    <w:rsid w:val="00EE1B6E"/>
    <w:rsid w:val="00EF4659"/>
    <w:rsid w:val="00F12EB4"/>
    <w:rsid w:val="00F34FD5"/>
    <w:rsid w:val="00F42391"/>
    <w:rsid w:val="00F604E2"/>
    <w:rsid w:val="00F66991"/>
    <w:rsid w:val="00F81E03"/>
    <w:rsid w:val="00F838D1"/>
    <w:rsid w:val="00FB7B45"/>
    <w:rsid w:val="00FD4952"/>
    <w:rsid w:val="00FD6C94"/>
    <w:rsid w:val="00FE2410"/>
    <w:rsid w:val="00FE5CC0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4928"/>
  <w15:chartTrackingRefBased/>
  <w15:docId w15:val="{CB646ED6-877D-404E-985E-5A52E5B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3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3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3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3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3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3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3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Basenko</dc:creator>
  <cp:keywords/>
  <dc:description/>
  <cp:lastModifiedBy>Evelina Basenko</cp:lastModifiedBy>
  <cp:revision>3</cp:revision>
  <dcterms:created xsi:type="dcterms:W3CDTF">2024-06-03T07:01:00Z</dcterms:created>
  <dcterms:modified xsi:type="dcterms:W3CDTF">2024-06-03T07:53:00Z</dcterms:modified>
</cp:coreProperties>
</file>